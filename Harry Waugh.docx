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B71F73" w:rsidRDefault="00D524FF" w:rsidP="00141A4C">
      <w:pPr>
        <w:pStyle w:val="Title"/>
        <w:rPr>
          <w:rFonts w:ascii="Tahoma" w:hAnsi="Tahoma" w:cs="Tahoma"/>
          <w:sz w:val="40"/>
        </w:rPr>
      </w:pPr>
      <w:r w:rsidRPr="00B71F73">
        <w:rPr>
          <w:rFonts w:ascii="Tahoma" w:hAnsi="Tahoma" w:cs="Tahoma"/>
          <w:sz w:val="40"/>
        </w:rPr>
        <w:t>Harry Waugh</w:t>
      </w:r>
    </w:p>
    <w:p w:rsidR="00141A4C" w:rsidRPr="00B71F73" w:rsidRDefault="00D524FF" w:rsidP="00141A4C">
      <w:pPr>
        <w:rPr>
          <w:rFonts w:ascii="Tahoma" w:hAnsi="Tahoma" w:cs="Tahoma"/>
          <w:sz w:val="18"/>
        </w:rPr>
      </w:pPr>
      <w:r w:rsidRPr="00B71F73">
        <w:rPr>
          <w:rFonts w:ascii="Tahoma" w:hAnsi="Tahoma" w:cs="Tahoma"/>
          <w:sz w:val="18"/>
        </w:rPr>
        <w:t>10 Winsley Rd, Bristol, BS6 5QY</w:t>
      </w:r>
      <w:r w:rsidR="00141A4C" w:rsidRPr="00B71F73">
        <w:rPr>
          <w:rFonts w:ascii="Tahoma" w:hAnsi="Tahoma" w:cs="Tahoma"/>
          <w:sz w:val="18"/>
        </w:rPr>
        <w:t> | </w:t>
      </w:r>
      <w:r w:rsidRPr="00B71F73">
        <w:rPr>
          <w:rFonts w:ascii="Tahoma" w:hAnsi="Tahoma" w:cs="Tahoma"/>
          <w:sz w:val="18"/>
        </w:rPr>
        <w:t>07714190277</w:t>
      </w:r>
      <w:r w:rsidR="00141A4C" w:rsidRPr="00B71F73">
        <w:rPr>
          <w:rFonts w:ascii="Tahoma" w:hAnsi="Tahoma" w:cs="Tahoma"/>
          <w:sz w:val="18"/>
        </w:rPr>
        <w:t> | </w:t>
      </w:r>
      <w:hyperlink r:id="rId8" w:history="1">
        <w:r w:rsidR="00E461AC" w:rsidRPr="003C4EB8">
          <w:rPr>
            <w:rStyle w:val="Hyperlink"/>
            <w:rFonts w:ascii="Tahoma" w:hAnsi="Tahoma" w:cs="Tahoma"/>
            <w:sz w:val="18"/>
          </w:rPr>
          <w:t>hw16471@my.bristol.ac.uk</w:t>
        </w:r>
      </w:hyperlink>
      <w:r w:rsidR="00E461AC">
        <w:rPr>
          <w:rFonts w:ascii="Tahoma" w:hAnsi="Tahoma" w:cs="Tahoma"/>
          <w:sz w:val="18"/>
        </w:rPr>
        <w:t xml:space="preserve"> | </w:t>
      </w:r>
      <w:bookmarkStart w:id="0" w:name="_GoBack"/>
      <w:r w:rsidR="00524EB2">
        <w:fldChar w:fldCharType="begin"/>
      </w:r>
      <w:r w:rsidR="00524EB2">
        <w:instrText xml:space="preserve"> HYPERLINK "https://github.com/hw16471" </w:instrText>
      </w:r>
      <w:r w:rsidR="00524EB2">
        <w:fldChar w:fldCharType="separate"/>
      </w:r>
      <w:r w:rsidR="00E461AC" w:rsidRPr="003C4EB8">
        <w:rPr>
          <w:rStyle w:val="Hyperlink"/>
          <w:rFonts w:ascii="Tahoma" w:hAnsi="Tahoma" w:cs="Tahoma"/>
          <w:sz w:val="18"/>
        </w:rPr>
        <w:t>https://github.com/hw16471</w:t>
      </w:r>
      <w:r w:rsidR="00524EB2">
        <w:rPr>
          <w:rStyle w:val="Hyperlink"/>
          <w:rFonts w:ascii="Tahoma" w:hAnsi="Tahoma" w:cs="Tahoma"/>
          <w:sz w:val="18"/>
        </w:rPr>
        <w:fldChar w:fldCharType="end"/>
      </w:r>
      <w:r w:rsidR="00E461AC">
        <w:rPr>
          <w:rFonts w:ascii="Tahoma" w:hAnsi="Tahoma" w:cs="Tahoma"/>
          <w:sz w:val="18"/>
        </w:rPr>
        <w:t xml:space="preserve"> </w:t>
      </w:r>
      <w:bookmarkEnd w:id="0"/>
    </w:p>
    <w:p w:rsidR="006270A9" w:rsidRPr="00F364D7" w:rsidRDefault="00B71F73" w:rsidP="00141A4C">
      <w:pPr>
        <w:pStyle w:val="Heading1"/>
        <w:rPr>
          <w:rFonts w:ascii="Tahoma" w:hAnsi="Tahoma" w:cs="Tahoma"/>
          <w:sz w:val="22"/>
        </w:rPr>
      </w:pPr>
      <w:r w:rsidRPr="00F364D7">
        <w:rPr>
          <w:rFonts w:ascii="Tahoma" w:hAnsi="Tahoma" w:cs="Tahoma"/>
          <w:sz w:val="22"/>
        </w:rPr>
        <w:t>Profile</w:t>
      </w:r>
    </w:p>
    <w:p w:rsidR="006270A9" w:rsidRPr="00F364D7" w:rsidRDefault="00D524FF">
      <w:pPr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A determined, ambitious</w:t>
      </w:r>
      <w:r w:rsidR="00DD7E94" w:rsidRPr="00F364D7">
        <w:rPr>
          <w:rFonts w:ascii="Tahoma" w:hAnsi="Tahoma" w:cs="Tahoma"/>
          <w:sz w:val="18"/>
        </w:rPr>
        <w:t xml:space="preserve"> and rounded</w:t>
      </w:r>
      <w:r w:rsidRPr="00F364D7">
        <w:rPr>
          <w:rFonts w:ascii="Tahoma" w:hAnsi="Tahoma" w:cs="Tahoma"/>
          <w:sz w:val="18"/>
        </w:rPr>
        <w:t xml:space="preserve"> second year student at the University of Bristol, armed with a wealth of </w:t>
      </w:r>
      <w:r w:rsidR="006033C5" w:rsidRPr="00F364D7">
        <w:rPr>
          <w:rFonts w:ascii="Tahoma" w:hAnsi="Tahoma" w:cs="Tahoma"/>
          <w:sz w:val="18"/>
        </w:rPr>
        <w:t>technological</w:t>
      </w:r>
      <w:r w:rsidRPr="00F364D7">
        <w:rPr>
          <w:rFonts w:ascii="Tahoma" w:hAnsi="Tahoma" w:cs="Tahoma"/>
          <w:sz w:val="18"/>
        </w:rPr>
        <w:t xml:space="preserve"> knowledge, supported by a firm mathematical base.</w:t>
      </w:r>
      <w:r w:rsidR="00B71F73" w:rsidRPr="00F364D7">
        <w:rPr>
          <w:rFonts w:ascii="Tahoma" w:hAnsi="Tahoma" w:cs="Tahoma"/>
          <w:sz w:val="18"/>
        </w:rPr>
        <w:t xml:space="preserve"> </w:t>
      </w:r>
    </w:p>
    <w:sdt>
      <w:sdtPr>
        <w:rPr>
          <w:rFonts w:ascii="Tahoma" w:hAnsi="Tahoma" w:cs="Tahoma"/>
          <w:sz w:val="22"/>
        </w:rPr>
        <w:alias w:val="Education:"/>
        <w:tag w:val="Education:"/>
        <w:id w:val="807127995"/>
        <w:placeholder>
          <w:docPart w:val="1CE48145F9A442ACB012054C80CC06B5"/>
        </w:placeholder>
        <w:temporary/>
        <w:showingPlcHdr/>
        <w15:appearance w15:val="hidden"/>
      </w:sdtPr>
      <w:sdtEndPr/>
      <w:sdtContent>
        <w:p w:rsidR="006270A9" w:rsidRPr="00F364D7" w:rsidRDefault="009D5933">
          <w:pPr>
            <w:pStyle w:val="Heading1"/>
            <w:rPr>
              <w:rFonts w:ascii="Tahoma" w:hAnsi="Tahoma" w:cs="Tahoma"/>
              <w:sz w:val="22"/>
            </w:rPr>
          </w:pPr>
          <w:r w:rsidRPr="00F364D7">
            <w:rPr>
              <w:rFonts w:ascii="Tahoma" w:hAnsi="Tahoma" w:cs="Tahoma"/>
              <w:sz w:val="22"/>
            </w:rPr>
            <w:t>Education</w:t>
          </w:r>
        </w:p>
      </w:sdtContent>
    </w:sdt>
    <w:p w:rsidR="006270A9" w:rsidRPr="00F364D7" w:rsidRDefault="00D524FF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Undergraduate Computer Science</w:t>
      </w:r>
      <w:r w:rsidR="009D5933" w:rsidRPr="00F364D7">
        <w:rPr>
          <w:rFonts w:ascii="Tahoma" w:hAnsi="Tahoma" w:cs="Tahoma"/>
          <w:sz w:val="18"/>
        </w:rPr>
        <w:t> | </w:t>
      </w:r>
      <w:r w:rsidR="00A76A19" w:rsidRPr="00F364D7">
        <w:rPr>
          <w:rFonts w:ascii="Tahoma" w:hAnsi="Tahoma" w:cs="Tahoma"/>
          <w:sz w:val="18"/>
        </w:rPr>
        <w:t>2016 - Present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University of Bristol</w:t>
      </w:r>
    </w:p>
    <w:p w:rsidR="00F364D7" w:rsidRPr="00F364D7" w:rsidRDefault="006745AD" w:rsidP="00F364D7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Programming and Algorithms</w:t>
      </w:r>
      <w:r w:rsidR="002113E7" w:rsidRPr="00F364D7">
        <w:rPr>
          <w:rFonts w:ascii="Tahoma" w:hAnsi="Tahoma" w:cs="Tahoma"/>
          <w:sz w:val="18"/>
        </w:rPr>
        <w:t xml:space="preserve"> I</w:t>
      </w:r>
      <w:r w:rsidRPr="00F364D7">
        <w:rPr>
          <w:rFonts w:ascii="Tahoma" w:hAnsi="Tahoma" w:cs="Tahoma"/>
          <w:sz w:val="18"/>
        </w:rPr>
        <w:t xml:space="preserve"> (First Year Unit)</w:t>
      </w:r>
      <w:r w:rsidR="002113E7" w:rsidRPr="00F364D7">
        <w:rPr>
          <w:rFonts w:ascii="Tahoma" w:hAnsi="Tahoma" w:cs="Tahoma"/>
          <w:sz w:val="18"/>
        </w:rPr>
        <w:t xml:space="preserve"> 77%</w:t>
      </w:r>
      <w:r w:rsidR="00000705" w:rsidRPr="00F364D7">
        <w:rPr>
          <w:rFonts w:ascii="Tahoma" w:hAnsi="Tahoma" w:cs="Tahoma"/>
          <w:sz w:val="18"/>
        </w:rPr>
        <w:t xml:space="preserve"> </w:t>
      </w:r>
      <w:r w:rsidR="00F364D7" w:rsidRPr="00F364D7">
        <w:rPr>
          <w:rFonts w:ascii="Tahoma" w:hAnsi="Tahoma" w:cs="Tahoma"/>
          <w:sz w:val="18"/>
        </w:rPr>
        <w:t>Average Coursework</w:t>
      </w:r>
      <w:r w:rsidR="00F364D7" w:rsidRPr="00F364D7">
        <w:rPr>
          <w:rFonts w:ascii="Tahoma" w:hAnsi="Tahoma" w:cs="Tahoma"/>
          <w:sz w:val="18"/>
        </w:rPr>
        <w:tab/>
      </w:r>
    </w:p>
    <w:p w:rsidR="006270A9" w:rsidRDefault="00F364D7" w:rsidP="001B29CF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Mathematical Methods for Computer Science (First Year Unit) 72</w:t>
      </w:r>
      <w:r w:rsidR="002113E7" w:rsidRPr="00F364D7">
        <w:rPr>
          <w:rFonts w:ascii="Tahoma" w:hAnsi="Tahoma" w:cs="Tahoma"/>
          <w:sz w:val="18"/>
        </w:rPr>
        <w:t>%</w:t>
      </w:r>
      <w:r w:rsidR="00000705" w:rsidRPr="00F364D7">
        <w:rPr>
          <w:rFonts w:ascii="Tahoma" w:hAnsi="Tahoma" w:cs="Tahoma"/>
          <w:sz w:val="18"/>
        </w:rPr>
        <w:t xml:space="preserve"> </w:t>
      </w:r>
      <w:r w:rsidRPr="00F364D7">
        <w:rPr>
          <w:rFonts w:ascii="Tahoma" w:hAnsi="Tahoma" w:cs="Tahoma"/>
          <w:sz w:val="18"/>
        </w:rPr>
        <w:t>Exam Mark</w:t>
      </w:r>
    </w:p>
    <w:p w:rsidR="00A83760" w:rsidRPr="00A83760" w:rsidRDefault="00F364D7" w:rsidP="00A83760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Introduction to Computer Architecture (First Year Unit) 60% Average Viva Mark</w:t>
      </w:r>
    </w:p>
    <w:p w:rsidR="006270A9" w:rsidRPr="00F364D7" w:rsidRDefault="002113E7" w:rsidP="001B29CF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Software Product Engineering (Currently developing </w:t>
      </w:r>
      <w:r w:rsidR="003216AA" w:rsidRPr="00F364D7">
        <w:rPr>
          <w:rFonts w:ascii="Tahoma" w:hAnsi="Tahoma" w:cs="Tahoma"/>
          <w:sz w:val="18"/>
        </w:rPr>
        <w:t>a</w:t>
      </w:r>
      <w:r w:rsidR="00D318AE" w:rsidRPr="00F364D7">
        <w:rPr>
          <w:rFonts w:ascii="Tahoma" w:hAnsi="Tahoma" w:cs="Tahoma"/>
          <w:sz w:val="18"/>
        </w:rPr>
        <w:t xml:space="preserve"> </w:t>
      </w:r>
      <w:r w:rsidR="00DB3AAE">
        <w:rPr>
          <w:rFonts w:ascii="Tahoma" w:hAnsi="Tahoma" w:cs="Tahoma"/>
          <w:sz w:val="18"/>
        </w:rPr>
        <w:t>web application</w:t>
      </w:r>
      <w:r w:rsidRPr="00F364D7">
        <w:rPr>
          <w:rFonts w:ascii="Tahoma" w:hAnsi="Tahoma" w:cs="Tahoma"/>
          <w:sz w:val="18"/>
        </w:rPr>
        <w:t xml:space="preserve"> for At-Bristol) (Second Year Unit)</w:t>
      </w:r>
    </w:p>
    <w:p w:rsidR="006270A9" w:rsidRPr="00F364D7" w:rsidRDefault="006745AD">
      <w:pPr>
        <w:pStyle w:val="Heading2"/>
        <w:rPr>
          <w:rFonts w:ascii="Tahoma" w:hAnsi="Tahoma" w:cs="Tahoma"/>
          <w:sz w:val="20"/>
        </w:rPr>
      </w:pPr>
      <w:r w:rsidRPr="00F364D7">
        <w:rPr>
          <w:rFonts w:ascii="Tahoma" w:hAnsi="Tahoma" w:cs="Tahoma"/>
          <w:sz w:val="18"/>
        </w:rPr>
        <w:t xml:space="preserve">3 </w:t>
      </w:r>
      <w:r w:rsidR="00EF0E1A" w:rsidRPr="00F364D7">
        <w:rPr>
          <w:rFonts w:ascii="Tahoma" w:hAnsi="Tahoma" w:cs="Tahoma"/>
          <w:sz w:val="18"/>
        </w:rPr>
        <w:t>A</w:t>
      </w:r>
      <w:r w:rsidR="008D2108" w:rsidRPr="00F364D7">
        <w:rPr>
          <w:rFonts w:ascii="Tahoma" w:hAnsi="Tahoma" w:cs="Tahoma"/>
          <w:sz w:val="18"/>
        </w:rPr>
        <w:t>2/AS</w:t>
      </w:r>
      <w:r w:rsidR="00EF0E1A" w:rsidRPr="00F364D7">
        <w:rPr>
          <w:rFonts w:ascii="Tahoma" w:hAnsi="Tahoma" w:cs="Tahoma"/>
          <w:sz w:val="18"/>
        </w:rPr>
        <w:t xml:space="preserve"> Levels</w:t>
      </w:r>
      <w:r w:rsidRPr="00F364D7">
        <w:rPr>
          <w:rFonts w:ascii="Tahoma" w:hAnsi="Tahoma" w:cs="Tahoma"/>
          <w:sz w:val="18"/>
        </w:rPr>
        <w:t xml:space="preserve"> (A* - B)</w:t>
      </w:r>
      <w:r w:rsidR="009D5933" w:rsidRPr="00F364D7">
        <w:rPr>
          <w:rFonts w:ascii="Tahoma" w:hAnsi="Tahoma" w:cs="Tahoma"/>
          <w:sz w:val="18"/>
        </w:rPr>
        <w:t> | </w:t>
      </w:r>
      <w:r w:rsidR="00EF0E1A" w:rsidRPr="00F364D7">
        <w:rPr>
          <w:rFonts w:ascii="Tahoma" w:hAnsi="Tahoma" w:cs="Tahoma"/>
          <w:sz w:val="18"/>
        </w:rPr>
        <w:t>2015</w:t>
      </w:r>
      <w:r w:rsidR="00A76A19" w:rsidRPr="00F364D7">
        <w:rPr>
          <w:rFonts w:ascii="Tahoma" w:hAnsi="Tahoma" w:cs="Tahoma"/>
          <w:sz w:val="18"/>
        </w:rPr>
        <w:t xml:space="preserve"> - 2016</w:t>
      </w:r>
      <w:r w:rsidR="009D5933" w:rsidRPr="00F364D7">
        <w:rPr>
          <w:rFonts w:ascii="Tahoma" w:hAnsi="Tahoma" w:cs="Tahoma"/>
          <w:sz w:val="18"/>
        </w:rPr>
        <w:t> | </w:t>
      </w:r>
      <w:r w:rsidR="00EF0E1A" w:rsidRPr="00F364D7">
        <w:rPr>
          <w:rFonts w:ascii="Tahoma" w:hAnsi="Tahoma" w:cs="Tahoma"/>
          <w:sz w:val="18"/>
        </w:rPr>
        <w:t>Richard Huish College</w:t>
      </w:r>
    </w:p>
    <w:p w:rsidR="006270A9" w:rsidRPr="00F364D7" w:rsidRDefault="008D2108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A2 </w:t>
      </w:r>
      <w:r w:rsidR="00A76A19" w:rsidRPr="00F364D7">
        <w:rPr>
          <w:rFonts w:ascii="Tahoma" w:hAnsi="Tahoma" w:cs="Tahoma"/>
          <w:sz w:val="18"/>
        </w:rPr>
        <w:t>Mathematics (A*)</w:t>
      </w:r>
    </w:p>
    <w:p w:rsidR="006270A9" w:rsidRPr="00F364D7" w:rsidRDefault="008D2108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A2 </w:t>
      </w:r>
      <w:r w:rsidR="00A76A19" w:rsidRPr="00F364D7">
        <w:rPr>
          <w:rFonts w:ascii="Tahoma" w:hAnsi="Tahoma" w:cs="Tahoma"/>
          <w:sz w:val="18"/>
        </w:rPr>
        <w:t>Further Mathematics (A)</w:t>
      </w:r>
    </w:p>
    <w:p w:rsidR="00A76A19" w:rsidRPr="00F364D7" w:rsidRDefault="008D2108" w:rsidP="00A76A19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A2 </w:t>
      </w:r>
      <w:r w:rsidR="00A76A19" w:rsidRPr="00F364D7">
        <w:rPr>
          <w:rFonts w:ascii="Tahoma" w:hAnsi="Tahoma" w:cs="Tahoma"/>
          <w:sz w:val="18"/>
        </w:rPr>
        <w:t xml:space="preserve">Computing (B) </w:t>
      </w:r>
    </w:p>
    <w:p w:rsidR="008D2108" w:rsidRPr="00F364D7" w:rsidRDefault="008D2108" w:rsidP="00A76A19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AS Physics (B)</w:t>
      </w:r>
    </w:p>
    <w:p w:rsidR="00A76A19" w:rsidRPr="00F364D7" w:rsidRDefault="006745AD" w:rsidP="00A76A19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11 GCSE (A* - B)</w:t>
      </w:r>
      <w:r w:rsidR="00A76A19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2009 - 2014</w:t>
      </w:r>
      <w:r w:rsidR="00A76A19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THe Castle School</w:t>
      </w:r>
    </w:p>
    <w:p w:rsidR="00A76A19" w:rsidRPr="00F364D7" w:rsidRDefault="006745AD" w:rsidP="008D2108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Including A* in Mathematics, and A English Language</w:t>
      </w:r>
    </w:p>
    <w:sdt>
      <w:sdtPr>
        <w:rPr>
          <w:rFonts w:ascii="Tahoma" w:hAnsi="Tahoma" w:cs="Tahoma"/>
          <w:sz w:val="22"/>
        </w:rPr>
        <w:alias w:val="Skills &amp; Abilities:"/>
        <w:tag w:val="Skills &amp; Abilities:"/>
        <w:id w:val="458624136"/>
        <w:placeholder>
          <w:docPart w:val="9756753EF8394EBFBF42597ACCE831EB"/>
        </w:placeholder>
        <w:temporary/>
        <w:showingPlcHdr/>
        <w15:appearance w15:val="hidden"/>
      </w:sdtPr>
      <w:sdtEndPr/>
      <w:sdtContent>
        <w:p w:rsidR="006270A9" w:rsidRPr="00F364D7" w:rsidRDefault="009D5933">
          <w:pPr>
            <w:pStyle w:val="Heading1"/>
            <w:rPr>
              <w:rFonts w:ascii="Tahoma" w:hAnsi="Tahoma" w:cs="Tahoma"/>
              <w:sz w:val="22"/>
            </w:rPr>
          </w:pPr>
          <w:r w:rsidRPr="00F364D7">
            <w:rPr>
              <w:rFonts w:ascii="Tahoma" w:hAnsi="Tahoma" w:cs="Tahoma"/>
              <w:sz w:val="22"/>
            </w:rPr>
            <w:t>Skills &amp; Abilities</w:t>
          </w:r>
        </w:p>
      </w:sdtContent>
    </w:sdt>
    <w:p w:rsidR="00DD7E94" w:rsidRPr="00F364D7" w:rsidRDefault="00DC79B1" w:rsidP="00DD7E94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Lead a team of six to complete the Ten Tors 55 award</w:t>
      </w:r>
      <w:r w:rsidR="00B71F73" w:rsidRPr="00F364D7">
        <w:rPr>
          <w:rFonts w:ascii="Tahoma" w:hAnsi="Tahoma" w:cs="Tahoma"/>
          <w:sz w:val="18"/>
        </w:rPr>
        <w:t xml:space="preserve">, thus showing an advanced ability to work </w:t>
      </w:r>
      <w:r w:rsidRPr="00F364D7">
        <w:rPr>
          <w:rFonts w:ascii="Tahoma" w:hAnsi="Tahoma" w:cs="Tahoma"/>
          <w:sz w:val="18"/>
        </w:rPr>
        <w:t>in</w:t>
      </w:r>
      <w:r w:rsidR="00B71F73" w:rsidRPr="00F364D7">
        <w:rPr>
          <w:rFonts w:ascii="Tahoma" w:hAnsi="Tahoma" w:cs="Tahoma"/>
          <w:sz w:val="18"/>
        </w:rPr>
        <w:t xml:space="preserve"> a team amidst great stress and physical exhaustion.</w:t>
      </w:r>
      <w:r w:rsidR="003216AA" w:rsidRPr="00F364D7">
        <w:rPr>
          <w:rFonts w:ascii="Tahoma" w:hAnsi="Tahoma" w:cs="Tahoma"/>
          <w:sz w:val="18"/>
        </w:rPr>
        <w:t xml:space="preserve"> </w:t>
      </w:r>
      <w:r w:rsidR="00DD7E94" w:rsidRPr="00F364D7">
        <w:rPr>
          <w:rFonts w:ascii="Tahoma" w:hAnsi="Tahoma" w:cs="Tahoma"/>
          <w:sz w:val="18"/>
        </w:rPr>
        <w:t xml:space="preserve">This </w:t>
      </w:r>
      <w:r w:rsidRPr="00F364D7">
        <w:rPr>
          <w:rFonts w:ascii="Tahoma" w:hAnsi="Tahoma" w:cs="Tahoma"/>
          <w:sz w:val="18"/>
        </w:rPr>
        <w:t>is also a great example of resilience and my drive to never give up.</w:t>
      </w:r>
    </w:p>
    <w:p w:rsidR="007A35FD" w:rsidRDefault="007A35FD" w:rsidP="007A35FD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As part of the Duke of Edinburgh award, I completed one years volunteering at a local beaver scouts group helping out</w:t>
      </w:r>
      <w:r w:rsidR="003216AA" w:rsidRPr="00F364D7">
        <w:rPr>
          <w:rFonts w:ascii="Tahoma" w:hAnsi="Tahoma" w:cs="Tahoma"/>
          <w:sz w:val="18"/>
        </w:rPr>
        <w:t xml:space="preserve"> and often leading the group in entertaining activities.</w:t>
      </w:r>
    </w:p>
    <w:p w:rsidR="00F364D7" w:rsidRDefault="00F364D7" w:rsidP="007A35FD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Proficient in C and Java, alongside the fundamentals of Object Oriented Programming.</w:t>
      </w:r>
    </w:p>
    <w:p w:rsidR="00F364D7" w:rsidRPr="00F364D7" w:rsidRDefault="00F364D7" w:rsidP="007A35FD">
      <w:pPr>
        <w:pStyle w:val="ListBullet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Has some experience in Haskell, C#, and XC.</w:t>
      </w:r>
    </w:p>
    <w:sdt>
      <w:sdtPr>
        <w:rPr>
          <w:rFonts w:ascii="Tahoma" w:hAnsi="Tahoma" w:cs="Tahoma"/>
          <w:sz w:val="22"/>
        </w:rPr>
        <w:alias w:val="Experience:"/>
        <w:tag w:val="Experience:"/>
        <w:id w:val="171684534"/>
        <w:placeholder>
          <w:docPart w:val="59AEE04520234A67A97A6BDD9685EE5E"/>
        </w:placeholder>
        <w:temporary/>
        <w:showingPlcHdr/>
        <w15:appearance w15:val="hidden"/>
      </w:sdtPr>
      <w:sdtEndPr/>
      <w:sdtContent>
        <w:p w:rsidR="006270A9" w:rsidRPr="00F364D7" w:rsidRDefault="009D5933">
          <w:pPr>
            <w:pStyle w:val="Heading1"/>
            <w:rPr>
              <w:rFonts w:ascii="Tahoma" w:hAnsi="Tahoma" w:cs="Tahoma"/>
              <w:sz w:val="22"/>
            </w:rPr>
          </w:pPr>
          <w:r w:rsidRPr="00F364D7">
            <w:rPr>
              <w:rFonts w:ascii="Tahoma" w:hAnsi="Tahoma" w:cs="Tahoma"/>
              <w:sz w:val="22"/>
            </w:rPr>
            <w:t>Experience</w:t>
          </w:r>
        </w:p>
      </w:sdtContent>
    </w:sdt>
    <w:p w:rsidR="006270A9" w:rsidRPr="00F364D7" w:rsidRDefault="006033C5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Maths Tutor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BRistol Tutors |St Mary Redcliffe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February 2017 - PResent</w:t>
      </w:r>
    </w:p>
    <w:p w:rsidR="00243484" w:rsidRPr="00F364D7" w:rsidRDefault="00000705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Responsible for </w:t>
      </w:r>
      <w:r w:rsidR="00243484" w:rsidRPr="00F364D7">
        <w:rPr>
          <w:rFonts w:ascii="Tahoma" w:hAnsi="Tahoma" w:cs="Tahoma"/>
          <w:sz w:val="18"/>
        </w:rPr>
        <w:t>developing on a students weaknesses, and reinforcing their strengths.</w:t>
      </w:r>
    </w:p>
    <w:p w:rsidR="00F10BAC" w:rsidRPr="00F364D7" w:rsidRDefault="00B71F73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Organised</w:t>
      </w:r>
      <w:r w:rsidR="00B7164D" w:rsidRPr="00F364D7">
        <w:rPr>
          <w:rFonts w:ascii="Tahoma" w:hAnsi="Tahoma" w:cs="Tahoma"/>
          <w:sz w:val="18"/>
        </w:rPr>
        <w:t xml:space="preserve"> and prepared lesson plans, alongside my academic studies of first year.</w:t>
      </w:r>
    </w:p>
    <w:p w:rsidR="006270A9" w:rsidRPr="00F364D7" w:rsidRDefault="00F10BAC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Worked</w:t>
      </w:r>
      <w:r w:rsidR="00243484" w:rsidRPr="00F364D7">
        <w:rPr>
          <w:rFonts w:ascii="Tahoma" w:hAnsi="Tahoma" w:cs="Tahoma"/>
          <w:sz w:val="18"/>
        </w:rPr>
        <w:t xml:space="preserve"> with a</w:t>
      </w:r>
      <w:r w:rsidRPr="00F364D7">
        <w:rPr>
          <w:rFonts w:ascii="Tahoma" w:hAnsi="Tahoma" w:cs="Tahoma"/>
          <w:sz w:val="18"/>
        </w:rPr>
        <w:t xml:space="preserve"> wide range o</w:t>
      </w:r>
      <w:r w:rsidR="00243484" w:rsidRPr="00F364D7">
        <w:rPr>
          <w:rFonts w:ascii="Tahoma" w:hAnsi="Tahoma" w:cs="Tahoma"/>
          <w:sz w:val="18"/>
        </w:rPr>
        <w:t>f personalities and characters.</w:t>
      </w:r>
      <w:r w:rsidR="00000705" w:rsidRPr="00F364D7">
        <w:rPr>
          <w:rFonts w:ascii="Tahoma" w:hAnsi="Tahoma" w:cs="Tahoma"/>
          <w:sz w:val="18"/>
        </w:rPr>
        <w:t xml:space="preserve"> </w:t>
      </w:r>
    </w:p>
    <w:p w:rsidR="006270A9" w:rsidRPr="00F364D7" w:rsidRDefault="006033C5">
      <w:pPr>
        <w:pStyle w:val="Heading2"/>
        <w:rPr>
          <w:rFonts w:ascii="Tahoma" w:hAnsi="Tahoma" w:cs="Tahoma"/>
          <w:sz w:val="20"/>
        </w:rPr>
      </w:pPr>
      <w:r w:rsidRPr="00F364D7">
        <w:rPr>
          <w:rFonts w:ascii="Tahoma" w:hAnsi="Tahoma" w:cs="Tahoma"/>
          <w:sz w:val="18"/>
        </w:rPr>
        <w:t>Web Developer</w:t>
      </w:r>
      <w:r w:rsidR="009D5933" w:rsidRPr="00F364D7">
        <w:rPr>
          <w:rFonts w:ascii="Tahoma" w:hAnsi="Tahoma" w:cs="Tahoma"/>
          <w:sz w:val="18"/>
        </w:rPr>
        <w:t> | </w:t>
      </w:r>
      <w:r w:rsidRPr="00F364D7">
        <w:rPr>
          <w:rFonts w:ascii="Tahoma" w:hAnsi="Tahoma" w:cs="Tahoma"/>
          <w:sz w:val="18"/>
        </w:rPr>
        <w:t>Self Employed</w:t>
      </w:r>
      <w:r w:rsidR="009D5933" w:rsidRPr="00F364D7">
        <w:rPr>
          <w:rFonts w:ascii="Tahoma" w:hAnsi="Tahoma" w:cs="Tahoma"/>
          <w:sz w:val="18"/>
        </w:rPr>
        <w:t> | </w:t>
      </w:r>
      <w:r w:rsidR="008D2108" w:rsidRPr="00F364D7">
        <w:rPr>
          <w:rFonts w:ascii="Tahoma" w:hAnsi="Tahoma" w:cs="Tahoma"/>
          <w:sz w:val="18"/>
        </w:rPr>
        <w:t xml:space="preserve">Summer </w:t>
      </w:r>
      <w:r w:rsidRPr="00F364D7">
        <w:rPr>
          <w:rFonts w:ascii="Tahoma" w:hAnsi="Tahoma" w:cs="Tahoma"/>
          <w:sz w:val="18"/>
        </w:rPr>
        <w:t>2015</w:t>
      </w:r>
    </w:p>
    <w:p w:rsidR="001B29CF" w:rsidRPr="00F364D7" w:rsidRDefault="006033C5" w:rsidP="001B29CF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Created two websites for small businesses in Taunton</w:t>
      </w:r>
      <w:r w:rsidR="00EB7DBA" w:rsidRPr="00F364D7">
        <w:rPr>
          <w:rFonts w:ascii="Tahoma" w:hAnsi="Tahoma" w:cs="Tahoma"/>
          <w:sz w:val="18"/>
        </w:rPr>
        <w:t>.</w:t>
      </w:r>
    </w:p>
    <w:p w:rsidR="00243484" w:rsidRPr="00F364D7" w:rsidRDefault="00DC79B1" w:rsidP="001B29CF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By balancing both </w:t>
      </w:r>
      <w:r w:rsidR="00CC6FA9">
        <w:rPr>
          <w:rFonts w:ascii="Tahoma" w:hAnsi="Tahoma" w:cs="Tahoma"/>
          <w:sz w:val="18"/>
        </w:rPr>
        <w:t>revision</w:t>
      </w:r>
      <w:r w:rsidRPr="00F364D7">
        <w:rPr>
          <w:rFonts w:ascii="Tahoma" w:hAnsi="Tahoma" w:cs="Tahoma"/>
          <w:sz w:val="18"/>
        </w:rPr>
        <w:t xml:space="preserve"> for my A levels and working to complete the websites for a deadline, I have shown skills in time management.</w:t>
      </w:r>
    </w:p>
    <w:p w:rsidR="008D2108" w:rsidRPr="00F364D7" w:rsidRDefault="00DC79B1" w:rsidP="008D2108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O</w:t>
      </w:r>
      <w:r w:rsidR="00243484" w:rsidRPr="00F364D7">
        <w:rPr>
          <w:rFonts w:ascii="Tahoma" w:hAnsi="Tahoma" w:cs="Tahoma"/>
          <w:sz w:val="18"/>
        </w:rPr>
        <w:t>rganise</w:t>
      </w:r>
      <w:r w:rsidRPr="00F364D7">
        <w:rPr>
          <w:rFonts w:ascii="Tahoma" w:hAnsi="Tahoma" w:cs="Tahoma"/>
          <w:sz w:val="18"/>
        </w:rPr>
        <w:t>d</w:t>
      </w:r>
      <w:r w:rsidR="00243484" w:rsidRPr="00F364D7">
        <w:rPr>
          <w:rFonts w:ascii="Tahoma" w:hAnsi="Tahoma" w:cs="Tahoma"/>
          <w:sz w:val="18"/>
        </w:rPr>
        <w:t xml:space="preserve"> code in a</w:t>
      </w:r>
      <w:r w:rsidRPr="00F364D7">
        <w:rPr>
          <w:rFonts w:ascii="Tahoma" w:hAnsi="Tahoma" w:cs="Tahoma"/>
          <w:sz w:val="18"/>
        </w:rPr>
        <w:t xml:space="preserve"> readable and</w:t>
      </w:r>
      <w:r w:rsidR="00243484" w:rsidRPr="00F364D7">
        <w:rPr>
          <w:rFonts w:ascii="Tahoma" w:hAnsi="Tahoma" w:cs="Tahoma"/>
          <w:sz w:val="18"/>
        </w:rPr>
        <w:t xml:space="preserve"> maintainable way, </w:t>
      </w:r>
      <w:r w:rsidRPr="00F364D7">
        <w:rPr>
          <w:rFonts w:ascii="Tahoma" w:hAnsi="Tahoma" w:cs="Tahoma"/>
          <w:sz w:val="18"/>
        </w:rPr>
        <w:t xml:space="preserve">this allowed the client to build on it in the future and put me in great stead for code I would later write </w:t>
      </w:r>
      <w:r w:rsidR="00AA0D9C">
        <w:rPr>
          <w:rFonts w:ascii="Tahoma" w:hAnsi="Tahoma" w:cs="Tahoma"/>
          <w:sz w:val="18"/>
        </w:rPr>
        <w:t>in</w:t>
      </w:r>
      <w:r w:rsidRPr="00F364D7">
        <w:rPr>
          <w:rFonts w:ascii="Tahoma" w:hAnsi="Tahoma" w:cs="Tahoma"/>
          <w:sz w:val="18"/>
        </w:rPr>
        <w:t xml:space="preserve"> university.</w:t>
      </w:r>
    </w:p>
    <w:p w:rsidR="00EB7DBA" w:rsidRPr="00F364D7" w:rsidRDefault="00EB7DBA" w:rsidP="00EB7DBA">
      <w:pPr>
        <w:pStyle w:val="Heading1"/>
        <w:rPr>
          <w:rFonts w:ascii="Tahoma" w:hAnsi="Tahoma" w:cs="Tahoma"/>
          <w:sz w:val="22"/>
        </w:rPr>
      </w:pPr>
      <w:r w:rsidRPr="00F364D7">
        <w:rPr>
          <w:rFonts w:ascii="Tahoma" w:hAnsi="Tahoma" w:cs="Tahoma"/>
          <w:sz w:val="22"/>
        </w:rPr>
        <w:t>References</w:t>
      </w:r>
    </w:p>
    <w:p w:rsidR="00EB7DBA" w:rsidRPr="00F364D7" w:rsidRDefault="00EB7DBA" w:rsidP="00EB7DBA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TEACHER| St Mary Redcliffe </w:t>
      </w:r>
    </w:p>
    <w:p w:rsidR="00EB7DBA" w:rsidRPr="00F364D7" w:rsidRDefault="00EB7DBA" w:rsidP="00EB7DBA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Email: burkea@smrt.bristol.sch.uk</w:t>
      </w:r>
    </w:p>
    <w:p w:rsidR="00F10BAC" w:rsidRPr="00F364D7" w:rsidRDefault="00F10BAC" w:rsidP="00F10BAC">
      <w:pPr>
        <w:pStyle w:val="Heading2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>Academic Tutor| University of Bristol </w:t>
      </w:r>
    </w:p>
    <w:p w:rsidR="00EB7DBA" w:rsidRDefault="00F10BAC" w:rsidP="003216AA">
      <w:pPr>
        <w:pStyle w:val="ListBullet"/>
        <w:rPr>
          <w:rFonts w:ascii="Tahoma" w:hAnsi="Tahoma" w:cs="Tahoma"/>
          <w:sz w:val="18"/>
        </w:rPr>
      </w:pPr>
      <w:r w:rsidRPr="00F364D7">
        <w:rPr>
          <w:rFonts w:ascii="Tahoma" w:hAnsi="Tahoma" w:cs="Tahoma"/>
          <w:sz w:val="18"/>
        </w:rPr>
        <w:t xml:space="preserve">Email: </w:t>
      </w:r>
      <w:hyperlink r:id="rId9" w:history="1">
        <w:r w:rsidR="00F364D7" w:rsidRPr="00C11843">
          <w:rPr>
            <w:rStyle w:val="Hyperlink"/>
            <w:rFonts w:ascii="Tahoma" w:hAnsi="Tahoma" w:cs="Tahoma"/>
            <w:sz w:val="18"/>
          </w:rPr>
          <w:t>sh1670@bristol.ac.uk</w:t>
        </w:r>
      </w:hyperlink>
    </w:p>
    <w:p w:rsidR="00F364D7" w:rsidRDefault="00F364D7" w:rsidP="00F364D7">
      <w:pPr>
        <w:pStyle w:val="ListBullet"/>
        <w:numPr>
          <w:ilvl w:val="0"/>
          <w:numId w:val="0"/>
        </w:numPr>
        <w:ind w:left="216" w:hanging="216"/>
        <w:rPr>
          <w:rFonts w:ascii="Tahoma" w:hAnsi="Tahoma" w:cs="Tahoma"/>
          <w:sz w:val="18"/>
        </w:rPr>
      </w:pPr>
    </w:p>
    <w:sectPr w:rsidR="00F364D7" w:rsidSect="00DD7E94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EB2" w:rsidRDefault="00524EB2">
      <w:pPr>
        <w:spacing w:after="0"/>
      </w:pPr>
      <w:r>
        <w:separator/>
      </w:r>
    </w:p>
  </w:endnote>
  <w:endnote w:type="continuationSeparator" w:id="0">
    <w:p w:rsidR="00524EB2" w:rsidRDefault="00524E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PMinchoE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64D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EB2" w:rsidRDefault="00524EB2">
      <w:pPr>
        <w:spacing w:after="0"/>
      </w:pPr>
      <w:r>
        <w:separator/>
      </w:r>
    </w:p>
  </w:footnote>
  <w:footnote w:type="continuationSeparator" w:id="0">
    <w:p w:rsidR="00524EB2" w:rsidRDefault="00524E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FF"/>
    <w:rsid w:val="00000705"/>
    <w:rsid w:val="00047AC2"/>
    <w:rsid w:val="000A4F59"/>
    <w:rsid w:val="00141A4C"/>
    <w:rsid w:val="001B29CF"/>
    <w:rsid w:val="002113E7"/>
    <w:rsid w:val="00243484"/>
    <w:rsid w:val="00280695"/>
    <w:rsid w:val="0028220F"/>
    <w:rsid w:val="002D767E"/>
    <w:rsid w:val="003039A4"/>
    <w:rsid w:val="003216AA"/>
    <w:rsid w:val="00356C14"/>
    <w:rsid w:val="005074CF"/>
    <w:rsid w:val="00524EB2"/>
    <w:rsid w:val="005B3115"/>
    <w:rsid w:val="006033C5"/>
    <w:rsid w:val="00617B26"/>
    <w:rsid w:val="006270A9"/>
    <w:rsid w:val="006745AD"/>
    <w:rsid w:val="00675956"/>
    <w:rsid w:val="00681034"/>
    <w:rsid w:val="0074530D"/>
    <w:rsid w:val="007A35FD"/>
    <w:rsid w:val="00816216"/>
    <w:rsid w:val="0087734B"/>
    <w:rsid w:val="008D2108"/>
    <w:rsid w:val="00960AEC"/>
    <w:rsid w:val="009D5933"/>
    <w:rsid w:val="00A76A19"/>
    <w:rsid w:val="00A83760"/>
    <w:rsid w:val="00AA0D9C"/>
    <w:rsid w:val="00B22A7A"/>
    <w:rsid w:val="00B7164D"/>
    <w:rsid w:val="00B71F73"/>
    <w:rsid w:val="00BC3B7A"/>
    <w:rsid w:val="00BD768D"/>
    <w:rsid w:val="00C61F8E"/>
    <w:rsid w:val="00CC6FA9"/>
    <w:rsid w:val="00D318AE"/>
    <w:rsid w:val="00D524FF"/>
    <w:rsid w:val="00DB3AAE"/>
    <w:rsid w:val="00DC79B1"/>
    <w:rsid w:val="00DD7E94"/>
    <w:rsid w:val="00E461AC"/>
    <w:rsid w:val="00E83E4B"/>
    <w:rsid w:val="00EB7DBA"/>
    <w:rsid w:val="00EF0E1A"/>
    <w:rsid w:val="00F10BAC"/>
    <w:rsid w:val="00F3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C30F7-1855-476D-AD69-DE1125D4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364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w16471@my.bristol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h1670@bristol.ac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1647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E48145F9A442ACB012054C80CC0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8922-943A-46A3-A568-2103234C104A}"/>
      </w:docPartPr>
      <w:docPartBody>
        <w:p w:rsidR="00FD0F82" w:rsidRDefault="00FD0F82">
          <w:pPr>
            <w:pStyle w:val="1CE48145F9A442ACB012054C80CC06B5"/>
          </w:pPr>
          <w:r>
            <w:t>Education</w:t>
          </w:r>
        </w:p>
      </w:docPartBody>
    </w:docPart>
    <w:docPart>
      <w:docPartPr>
        <w:name w:val="9756753EF8394EBFBF42597ACCE83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6F954-C2E4-407E-9A82-12065D6D6548}"/>
      </w:docPartPr>
      <w:docPartBody>
        <w:p w:rsidR="00FD0F82" w:rsidRDefault="00FD0F82">
          <w:pPr>
            <w:pStyle w:val="9756753EF8394EBFBF42597ACCE831EB"/>
          </w:pPr>
          <w:r>
            <w:t>Skills &amp; Abilities</w:t>
          </w:r>
        </w:p>
      </w:docPartBody>
    </w:docPart>
    <w:docPart>
      <w:docPartPr>
        <w:name w:val="59AEE04520234A67A97A6BDD9685E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15258-3952-4B29-AED5-C5DDE9F69726}"/>
      </w:docPartPr>
      <w:docPartBody>
        <w:p w:rsidR="00FD0F82" w:rsidRDefault="00FD0F82">
          <w:pPr>
            <w:pStyle w:val="59AEE04520234A67A97A6BDD9685EE5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PMinchoE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82"/>
    <w:rsid w:val="002066B1"/>
    <w:rsid w:val="00526106"/>
    <w:rsid w:val="005F4603"/>
    <w:rsid w:val="00AC0CC0"/>
    <w:rsid w:val="00FD0F82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C165C1D7E646A8AED72B1E6D064174">
    <w:name w:val="BCC165C1D7E646A8AED72B1E6D064174"/>
  </w:style>
  <w:style w:type="paragraph" w:customStyle="1" w:styleId="0F4A54AC6B024D2DB6DE7F066F097F71">
    <w:name w:val="0F4A54AC6B024D2DB6DE7F066F097F71"/>
  </w:style>
  <w:style w:type="paragraph" w:customStyle="1" w:styleId="5F4A9CF10BE2444ABE80AC6B43FD3691">
    <w:name w:val="5F4A9CF10BE2444ABE80AC6B43FD3691"/>
  </w:style>
  <w:style w:type="paragraph" w:customStyle="1" w:styleId="56E435A59E0A4ED6BF8936F332593B4D">
    <w:name w:val="56E435A59E0A4ED6BF8936F332593B4D"/>
  </w:style>
  <w:style w:type="paragraph" w:customStyle="1" w:styleId="754403F3CA78448F93F7E2F5E33387D4">
    <w:name w:val="754403F3CA78448F93F7E2F5E33387D4"/>
  </w:style>
  <w:style w:type="paragraph" w:customStyle="1" w:styleId="C3AA707F10184D5A961ED48EABB34DE2">
    <w:name w:val="C3AA707F10184D5A961ED48EABB34DE2"/>
  </w:style>
  <w:style w:type="paragraph" w:customStyle="1" w:styleId="1CE48145F9A442ACB012054C80CC06B5">
    <w:name w:val="1CE48145F9A442ACB012054C80CC06B5"/>
  </w:style>
  <w:style w:type="paragraph" w:customStyle="1" w:styleId="B39CF6B22626437D909C02A0BA280EA2">
    <w:name w:val="B39CF6B22626437D909C02A0BA280EA2"/>
  </w:style>
  <w:style w:type="paragraph" w:customStyle="1" w:styleId="1DE0526405314A4885BF8DC941349AFB">
    <w:name w:val="1DE0526405314A4885BF8DC941349AFB"/>
  </w:style>
  <w:style w:type="paragraph" w:customStyle="1" w:styleId="B39D3E0F1DF54514B95D70447DB2A451">
    <w:name w:val="B39D3E0F1DF54514B95D70447DB2A451"/>
  </w:style>
  <w:style w:type="paragraph" w:customStyle="1" w:styleId="40D968490BCF40D1800D6410B350C50C">
    <w:name w:val="40D968490BCF40D1800D6410B350C50C"/>
  </w:style>
  <w:style w:type="paragraph" w:customStyle="1" w:styleId="6B65234841914E1C8BE15F0397D3BC2B">
    <w:name w:val="6B65234841914E1C8BE15F0397D3BC2B"/>
  </w:style>
  <w:style w:type="paragraph" w:customStyle="1" w:styleId="7E06B7CB10D64CE09F67980CC06432C0">
    <w:name w:val="7E06B7CB10D64CE09F67980CC06432C0"/>
  </w:style>
  <w:style w:type="paragraph" w:customStyle="1" w:styleId="E6A65CB8C4BC4A53AD21E00CE8CEEF09">
    <w:name w:val="E6A65CB8C4BC4A53AD21E00CE8CEEF09"/>
  </w:style>
  <w:style w:type="paragraph" w:customStyle="1" w:styleId="72FD98E92EC04366A916A21162B4DE9C">
    <w:name w:val="72FD98E92EC04366A916A21162B4DE9C"/>
  </w:style>
  <w:style w:type="paragraph" w:customStyle="1" w:styleId="9756753EF8394EBFBF42597ACCE831EB">
    <w:name w:val="9756753EF8394EBFBF42597ACCE831EB"/>
  </w:style>
  <w:style w:type="paragraph" w:customStyle="1" w:styleId="DD32927C00BC43DDAA4E80EC3DE568CB">
    <w:name w:val="DD32927C00BC43DDAA4E80EC3DE568CB"/>
  </w:style>
  <w:style w:type="paragraph" w:customStyle="1" w:styleId="A873AE63407540E68428FB8D23341F09">
    <w:name w:val="A873AE63407540E68428FB8D23341F09"/>
  </w:style>
  <w:style w:type="paragraph" w:customStyle="1" w:styleId="4995C3522D7E4E1CB1A20E50FF71EFF5">
    <w:name w:val="4995C3522D7E4E1CB1A20E50FF71EFF5"/>
  </w:style>
  <w:style w:type="paragraph" w:customStyle="1" w:styleId="6E1134D4BB33407EA6C2F569545E2886">
    <w:name w:val="6E1134D4BB33407EA6C2F569545E2886"/>
  </w:style>
  <w:style w:type="paragraph" w:customStyle="1" w:styleId="5401EC38276E41C49D92904B6E217507">
    <w:name w:val="5401EC38276E41C49D92904B6E217507"/>
  </w:style>
  <w:style w:type="paragraph" w:customStyle="1" w:styleId="142A92ABA036482AB5656A4AC85B904F">
    <w:name w:val="142A92ABA036482AB5656A4AC85B904F"/>
  </w:style>
  <w:style w:type="paragraph" w:customStyle="1" w:styleId="348D3565A61A4F78BBFACC587597F15F">
    <w:name w:val="348D3565A61A4F78BBFACC587597F15F"/>
  </w:style>
  <w:style w:type="paragraph" w:customStyle="1" w:styleId="57881CC976DC462FB410A29A3F638F62">
    <w:name w:val="57881CC976DC462FB410A29A3F638F62"/>
  </w:style>
  <w:style w:type="paragraph" w:customStyle="1" w:styleId="59AEE04520234A67A97A6BDD9685EE5E">
    <w:name w:val="59AEE04520234A67A97A6BDD9685EE5E"/>
  </w:style>
  <w:style w:type="paragraph" w:customStyle="1" w:styleId="C67CB070C29F47BD8D24FEFAC0226F0A">
    <w:name w:val="C67CB070C29F47BD8D24FEFAC0226F0A"/>
  </w:style>
  <w:style w:type="paragraph" w:customStyle="1" w:styleId="6B4D014F820E44B89A6CAEF676281BFB">
    <w:name w:val="6B4D014F820E44B89A6CAEF676281BFB"/>
  </w:style>
  <w:style w:type="paragraph" w:customStyle="1" w:styleId="21186FBA17B04EDDB336402870621F1F">
    <w:name w:val="21186FBA17B04EDDB336402870621F1F"/>
  </w:style>
  <w:style w:type="paragraph" w:customStyle="1" w:styleId="912ED34B9B4449E093DAD18ACC7631BE">
    <w:name w:val="912ED34B9B4449E093DAD18ACC7631BE"/>
  </w:style>
  <w:style w:type="paragraph" w:customStyle="1" w:styleId="C64C39DCEAF44A3EB76C5CED13F486A1">
    <w:name w:val="C64C39DCEAF44A3EB76C5CED13F486A1"/>
  </w:style>
  <w:style w:type="paragraph" w:customStyle="1" w:styleId="9176C13994BB477AABBEEDE3EC051685">
    <w:name w:val="9176C13994BB477AABBEEDE3EC051685"/>
  </w:style>
  <w:style w:type="paragraph" w:customStyle="1" w:styleId="725FC3A84E434F5F9BBFEEDB04074CDF">
    <w:name w:val="725FC3A84E434F5F9BBFEEDB04074CDF"/>
  </w:style>
  <w:style w:type="paragraph" w:customStyle="1" w:styleId="5A6885CF9AAB4A2B8D48B66AF3D57C9F">
    <w:name w:val="5A6885CF9AAB4A2B8D48B66AF3D57C9F"/>
  </w:style>
  <w:style w:type="paragraph" w:customStyle="1" w:styleId="9939ADF16FC2487099746862A27C5966">
    <w:name w:val="9939ADF16FC2487099746862A27C5966"/>
    <w:rsid w:val="00FD0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E134B-9473-4786-82B0-E57BA9E2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hw16471</dc:creator>
  <cp:keywords/>
  <dc:description/>
  <cp:lastModifiedBy>Harry Waugh</cp:lastModifiedBy>
  <cp:revision>2</cp:revision>
  <dcterms:created xsi:type="dcterms:W3CDTF">2017-11-14T12:11:00Z</dcterms:created>
  <dcterms:modified xsi:type="dcterms:W3CDTF">2017-11-14T12:11:00Z</dcterms:modified>
  <cp:version/>
</cp:coreProperties>
</file>